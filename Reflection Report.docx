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A20" w:rsidRDefault="00BA2A20" w:rsidP="002633CB">
      <w:pPr>
        <w:pStyle w:val="Title"/>
        <w:jc w:val="center"/>
        <w:rPr>
          <w:u w:val="single"/>
        </w:rPr>
      </w:pPr>
      <w:r>
        <w:rPr>
          <w:u w:val="single"/>
        </w:rPr>
        <w:t xml:space="preserve">Assignment 1 </w:t>
      </w:r>
    </w:p>
    <w:p w:rsidR="00BA2A20" w:rsidRDefault="00BA2A20" w:rsidP="002633CB">
      <w:pPr>
        <w:pStyle w:val="Title"/>
        <w:jc w:val="center"/>
        <w:rPr>
          <w:u w:val="single"/>
        </w:rPr>
      </w:pPr>
      <w:r>
        <w:rPr>
          <w:u w:val="single"/>
        </w:rPr>
        <w:t xml:space="preserve">Word Jumble Solver in </w:t>
      </w:r>
      <w:proofErr w:type="gramStart"/>
      <w:r>
        <w:rPr>
          <w:u w:val="single"/>
        </w:rPr>
        <w:t>Fortran</w:t>
      </w:r>
      <w:proofErr w:type="gramEnd"/>
      <w:r>
        <w:rPr>
          <w:u w:val="single"/>
        </w:rPr>
        <w:t xml:space="preserve"> </w:t>
      </w:r>
    </w:p>
    <w:p w:rsidR="002633CB" w:rsidRPr="00222F1A" w:rsidRDefault="00BA2A20" w:rsidP="002633CB">
      <w:pPr>
        <w:pStyle w:val="Title"/>
        <w:jc w:val="center"/>
        <w:rPr>
          <w:u w:val="single"/>
        </w:rPr>
      </w:pPr>
      <w:r>
        <w:rPr>
          <w:u w:val="single"/>
        </w:rPr>
        <w:t>Reflection Report</w:t>
      </w:r>
    </w:p>
    <w:p w:rsidR="005B7CA4" w:rsidRPr="009D7E75" w:rsidRDefault="00BA2A20">
      <w:pPr>
        <w:rPr>
          <w:sz w:val="28"/>
          <w:szCs w:val="28"/>
          <w:u w:val="single"/>
        </w:rPr>
      </w:pPr>
      <w:r w:rsidRPr="009D7E75">
        <w:rPr>
          <w:sz w:val="28"/>
          <w:szCs w:val="28"/>
          <w:u w:val="single"/>
        </w:rPr>
        <w:t>Program design</w:t>
      </w:r>
      <w:r w:rsidR="009D7E75" w:rsidRPr="009D7E75">
        <w:rPr>
          <w:sz w:val="28"/>
          <w:szCs w:val="28"/>
          <w:u w:val="single"/>
        </w:rPr>
        <w:t>:</w:t>
      </w:r>
    </w:p>
    <w:p w:rsidR="00BA2A20" w:rsidRDefault="00BA2A20" w:rsidP="00BA2A20">
      <w:pPr>
        <w:pStyle w:val="ListParagraph"/>
        <w:numPr>
          <w:ilvl w:val="0"/>
          <w:numId w:val="1"/>
        </w:numPr>
      </w:pPr>
      <w:r>
        <w:t xml:space="preserve"> </w:t>
      </w:r>
      <w:r w:rsidR="00082E0F">
        <w:t xml:space="preserve">The first step is to build a dictionary using the </w:t>
      </w:r>
      <w:proofErr w:type="spellStart"/>
      <w:r w:rsidR="00082E0F">
        <w:t>buil</w:t>
      </w:r>
      <w:r w:rsidR="009D7E75">
        <w:t>d</w:t>
      </w:r>
      <w:r w:rsidR="00082E0F">
        <w:t>Lexicon</w:t>
      </w:r>
      <w:proofErr w:type="spellEnd"/>
      <w:r w:rsidR="00082E0F">
        <w:t>() subroutine</w:t>
      </w:r>
    </w:p>
    <w:p w:rsidR="00082E0F" w:rsidRDefault="00082E0F" w:rsidP="00082E0F">
      <w:pPr>
        <w:pStyle w:val="ListParagraph"/>
        <w:numPr>
          <w:ilvl w:val="1"/>
          <w:numId w:val="1"/>
        </w:numPr>
      </w:pPr>
      <w:r>
        <w:t>The dictionary is a dynamically allocated array of strings</w:t>
      </w:r>
    </w:p>
    <w:p w:rsidR="00082E0F" w:rsidRDefault="00082E0F" w:rsidP="00082E0F">
      <w:pPr>
        <w:pStyle w:val="ListParagraph"/>
        <w:numPr>
          <w:ilvl w:val="1"/>
          <w:numId w:val="1"/>
        </w:numPr>
      </w:pPr>
      <w:r>
        <w:t>The dictionary is built from the given text file “dict2.txt”</w:t>
      </w:r>
    </w:p>
    <w:p w:rsidR="009D7E75" w:rsidRDefault="009D7E75" w:rsidP="00082E0F">
      <w:pPr>
        <w:pStyle w:val="ListParagraph"/>
        <w:numPr>
          <w:ilvl w:val="1"/>
          <w:numId w:val="1"/>
        </w:numPr>
      </w:pPr>
      <w:r>
        <w:t>I also store all the line numbers (indices) for each letter in the alphabet (will be used to speed up searching)</w:t>
      </w:r>
    </w:p>
    <w:p w:rsidR="00082E0F" w:rsidRDefault="00BA2A20" w:rsidP="00082E0F">
      <w:pPr>
        <w:pStyle w:val="ListParagraph"/>
        <w:numPr>
          <w:ilvl w:val="0"/>
          <w:numId w:val="1"/>
        </w:numPr>
      </w:pPr>
      <w:r>
        <w:t xml:space="preserve"> </w:t>
      </w:r>
      <w:r w:rsidR="00082E0F">
        <w:t>Then I prompt the user to enter the number of jumbled words they would like to enter. Then I d</w:t>
      </w:r>
      <w:r w:rsidR="003D3882">
        <w:t xml:space="preserve">o the follow n number of times; </w:t>
      </w:r>
      <w:r w:rsidR="00082E0F">
        <w:t>where n is the number of jumbled words to be inputted</w:t>
      </w:r>
    </w:p>
    <w:p w:rsidR="00BA2A20" w:rsidRDefault="00082E0F" w:rsidP="00082E0F">
      <w:pPr>
        <w:pStyle w:val="ListParagraph"/>
        <w:numPr>
          <w:ilvl w:val="0"/>
          <w:numId w:val="1"/>
        </w:numPr>
      </w:pPr>
      <w:r>
        <w:t xml:space="preserve"> I generate all the anagrams (permutations) of the given jumbled word</w:t>
      </w:r>
    </w:p>
    <w:p w:rsidR="00082E0F" w:rsidRDefault="00082E0F" w:rsidP="00082E0F">
      <w:pPr>
        <w:pStyle w:val="ListParagraph"/>
        <w:numPr>
          <w:ilvl w:val="1"/>
          <w:numId w:val="1"/>
        </w:numPr>
      </w:pPr>
      <w:r>
        <w:t xml:space="preserve">This </w:t>
      </w:r>
      <w:r w:rsidR="009D7E75">
        <w:t xml:space="preserve">uses the </w:t>
      </w:r>
      <w:proofErr w:type="spellStart"/>
      <w:r w:rsidR="009D7E75">
        <w:t>generate</w:t>
      </w:r>
      <w:r>
        <w:t>Anagram</w:t>
      </w:r>
      <w:proofErr w:type="spellEnd"/>
      <w:r w:rsidR="009D7E75">
        <w:t>()</w:t>
      </w:r>
      <w:r>
        <w:t xml:space="preserve"> recursive subroutine </w:t>
      </w:r>
    </w:p>
    <w:p w:rsidR="009D7E75" w:rsidRDefault="009D7E75" w:rsidP="00082E0F">
      <w:pPr>
        <w:pStyle w:val="ListParagraph"/>
        <w:numPr>
          <w:ilvl w:val="1"/>
          <w:numId w:val="1"/>
        </w:numPr>
      </w:pPr>
      <w:r>
        <w:t>Storing the anagrams in a dynamically allocated array of strings</w:t>
      </w:r>
    </w:p>
    <w:p w:rsidR="00082E0F" w:rsidRDefault="00082E0F" w:rsidP="00082E0F">
      <w:pPr>
        <w:pStyle w:val="ListParagraph"/>
        <w:numPr>
          <w:ilvl w:val="1"/>
          <w:numId w:val="1"/>
        </w:numPr>
      </w:pPr>
      <w:r>
        <w:t xml:space="preserve">Number of </w:t>
      </w:r>
      <w:r w:rsidR="009D7E75">
        <w:t>anagrams</w:t>
      </w:r>
      <w:r>
        <w:t xml:space="preserve"> is </w:t>
      </w:r>
      <w:r w:rsidR="009D7E75">
        <w:t>calculated by the factorial of the length of the original string</w:t>
      </w:r>
    </w:p>
    <w:p w:rsidR="009D7E75" w:rsidRDefault="009D7E75" w:rsidP="009D7E75">
      <w:pPr>
        <w:pStyle w:val="ListParagraph"/>
        <w:numPr>
          <w:ilvl w:val="0"/>
          <w:numId w:val="1"/>
        </w:numPr>
      </w:pPr>
      <w:r>
        <w:t>For all the anagrams</w:t>
      </w:r>
      <w:r w:rsidR="003D3882">
        <w:t>,</w:t>
      </w:r>
      <w:r>
        <w:t xml:space="preserve"> I search them in the dictionary using the </w:t>
      </w:r>
      <w:proofErr w:type="spellStart"/>
      <w:r>
        <w:t>findAnagram</w:t>
      </w:r>
      <w:proofErr w:type="spellEnd"/>
      <w:r>
        <w:t>() subroutine</w:t>
      </w:r>
    </w:p>
    <w:p w:rsidR="009D7E75" w:rsidRDefault="003D3882" w:rsidP="009D7E75">
      <w:pPr>
        <w:pStyle w:val="ListParagraph"/>
        <w:numPr>
          <w:ilvl w:val="1"/>
          <w:numId w:val="1"/>
        </w:numPr>
      </w:pPr>
      <w:r>
        <w:t>I traverse</w:t>
      </w:r>
      <w:r w:rsidR="009D7E75">
        <w:t xml:space="preserve"> the dictionary array at the index of the first letter of the anagram to the next letter (</w:t>
      </w:r>
      <w:proofErr w:type="spellStart"/>
      <w:r w:rsidR="009D7E75">
        <w:t>e.x</w:t>
      </w:r>
      <w:proofErr w:type="spellEnd"/>
      <w:r w:rsidR="009D7E75">
        <w:t xml:space="preserve"> anagram “</w:t>
      </w:r>
      <w:proofErr w:type="spellStart"/>
      <w:r w:rsidR="009D7E75">
        <w:t>hloel</w:t>
      </w:r>
      <w:proofErr w:type="spellEnd"/>
      <w:r w:rsidR="009D7E75">
        <w:t>” will search the dictionary for all words starting with “h”)</w:t>
      </w:r>
    </w:p>
    <w:p w:rsidR="009D7E75" w:rsidRDefault="009D7E75" w:rsidP="009D7E75">
      <w:pPr>
        <w:pStyle w:val="ListParagraph"/>
        <w:numPr>
          <w:ilvl w:val="1"/>
          <w:numId w:val="1"/>
        </w:numPr>
      </w:pPr>
      <w:r>
        <w:t xml:space="preserve">If </w:t>
      </w:r>
      <w:r w:rsidR="003D3882">
        <w:t xml:space="preserve">a match is found it stores </w:t>
      </w:r>
      <w:r>
        <w:t xml:space="preserve">the match in the string </w:t>
      </w:r>
      <w:proofErr w:type="spellStart"/>
      <w:r>
        <w:t>foundAnagram</w:t>
      </w:r>
      <w:proofErr w:type="spellEnd"/>
    </w:p>
    <w:p w:rsidR="007D59FB" w:rsidRDefault="009D7E75" w:rsidP="009D7E75">
      <w:pPr>
        <w:pStyle w:val="ListParagraph"/>
        <w:numPr>
          <w:ilvl w:val="0"/>
          <w:numId w:val="1"/>
        </w:numPr>
      </w:pPr>
      <w:r>
        <w:t xml:space="preserve">For each found anagram (taken from the users’ </w:t>
      </w:r>
      <w:r w:rsidR="007D59FB">
        <w:t>inputted</w:t>
      </w:r>
      <w:r>
        <w:t xml:space="preserve"> jumbled word</w:t>
      </w:r>
      <w:r w:rsidR="007D59FB">
        <w:t>)</w:t>
      </w:r>
      <w:r>
        <w:t>,</w:t>
      </w:r>
      <w:r w:rsidR="007D59FB">
        <w:t xml:space="preserve"> </w:t>
      </w:r>
      <w:r w:rsidR="003D3882">
        <w:t xml:space="preserve">I </w:t>
      </w:r>
      <w:r w:rsidR="007D59FB">
        <w:t xml:space="preserve">inquire how many circled letters are in that word, </w:t>
      </w:r>
      <w:r w:rsidR="003D3882">
        <w:t xml:space="preserve">and </w:t>
      </w:r>
      <w:r w:rsidR="007D59FB">
        <w:t>get the indices of said circled letters</w:t>
      </w:r>
    </w:p>
    <w:p w:rsidR="00082E0F" w:rsidRDefault="003D3882" w:rsidP="007D59FB">
      <w:pPr>
        <w:pStyle w:val="ListParagraph"/>
        <w:numPr>
          <w:ilvl w:val="0"/>
          <w:numId w:val="1"/>
        </w:numPr>
      </w:pPr>
      <w:r>
        <w:t>I c</w:t>
      </w:r>
      <w:r w:rsidR="00E15384">
        <w:t>oncatenate</w:t>
      </w:r>
      <w:r w:rsidR="007D59FB">
        <w:t xml:space="preserve"> all the circled letters into one final jumbled word</w:t>
      </w:r>
    </w:p>
    <w:p w:rsidR="007D59FB" w:rsidRDefault="003D3882" w:rsidP="003D3882">
      <w:pPr>
        <w:pStyle w:val="ListParagraph"/>
        <w:numPr>
          <w:ilvl w:val="0"/>
          <w:numId w:val="1"/>
        </w:numPr>
      </w:pPr>
      <w:r>
        <w:t>Finally, I sol</w:t>
      </w:r>
      <w:r w:rsidR="00E15384">
        <w:t xml:space="preserve">ve the final jumbled word by generating all of </w:t>
      </w:r>
      <w:proofErr w:type="spellStart"/>
      <w:r w:rsidR="00E15384">
        <w:t>it</w:t>
      </w:r>
      <w:bookmarkStart w:id="0" w:name="_GoBack"/>
      <w:bookmarkEnd w:id="0"/>
      <w:r w:rsidR="00E15384">
        <w:t>’s</w:t>
      </w:r>
      <w:proofErr w:type="spellEnd"/>
      <w:r w:rsidR="00E15384">
        <w:t xml:space="preserve"> anagrams and finding a match in the dictionary</w:t>
      </w:r>
    </w:p>
    <w:p w:rsidR="009D7E75" w:rsidRDefault="00E15384" w:rsidP="00E15384">
      <w:pPr>
        <w:pStyle w:val="ListParagraph"/>
        <w:numPr>
          <w:ilvl w:val="1"/>
          <w:numId w:val="1"/>
        </w:numPr>
      </w:pPr>
      <w:r>
        <w:t>Same as steps 3 and 4</w:t>
      </w:r>
    </w:p>
    <w:p w:rsidR="009D7E75" w:rsidRDefault="009D7E75" w:rsidP="009D7E75">
      <w:r>
        <w:t>Notes:</w:t>
      </w:r>
    </w:p>
    <w:p w:rsidR="009D7E75" w:rsidRDefault="009D7E75" w:rsidP="009D7E75">
      <w:pPr>
        <w:pStyle w:val="ListParagraph"/>
        <w:numPr>
          <w:ilvl w:val="0"/>
          <w:numId w:val="3"/>
        </w:numPr>
      </w:pPr>
      <w:r>
        <w:t>If a jumbled word cannot be found in the dictionary, it prints that no match was found</w:t>
      </w:r>
    </w:p>
    <w:p w:rsidR="00082E0F" w:rsidRDefault="00082E0F" w:rsidP="009D7E75">
      <w:pPr>
        <w:pStyle w:val="ListParagraph"/>
        <w:numPr>
          <w:ilvl w:val="0"/>
          <w:numId w:val="3"/>
        </w:numPr>
      </w:pPr>
      <w:r>
        <w:t>Note that for all instances where user input is prompted, accurate input validation is executed (</w:t>
      </w:r>
      <w:proofErr w:type="spellStart"/>
      <w:r>
        <w:t>i.e</w:t>
      </w:r>
      <w:proofErr w:type="spellEnd"/>
      <w:r>
        <w:t xml:space="preserve"> input type, logical values…)</w:t>
      </w:r>
    </w:p>
    <w:p w:rsidR="00BA2A20" w:rsidRPr="009D7E75" w:rsidRDefault="00BA2A20" w:rsidP="00BA2A20">
      <w:pPr>
        <w:rPr>
          <w:sz w:val="28"/>
          <w:szCs w:val="28"/>
          <w:u w:val="single"/>
        </w:rPr>
      </w:pPr>
      <w:r w:rsidRPr="009D7E75">
        <w:rPr>
          <w:sz w:val="28"/>
          <w:szCs w:val="28"/>
          <w:u w:val="single"/>
        </w:rPr>
        <w:t>Programming Process</w:t>
      </w:r>
      <w:r w:rsidR="00E15384">
        <w:rPr>
          <w:sz w:val="28"/>
          <w:szCs w:val="28"/>
          <w:u w:val="single"/>
        </w:rPr>
        <w:t>/Reflection:</w:t>
      </w:r>
    </w:p>
    <w:p w:rsidR="00A2488D" w:rsidRDefault="00E15384" w:rsidP="00A2488D">
      <w:proofErr w:type="gramStart"/>
      <w:r>
        <w:t>Fortran</w:t>
      </w:r>
      <w:proofErr w:type="gramEnd"/>
      <w:r>
        <w:t xml:space="preserve"> is definitely a headache to study and program in (it is a legacy language after all). The hardest challenge that I found was that it was quite difficult to find helpful resources online when running into bugs (although the professor’s website was definitely a great resource!). With that being said, since </w:t>
      </w:r>
      <w:proofErr w:type="gramStart"/>
      <w:r>
        <w:t>Fortran</w:t>
      </w:r>
      <w:proofErr w:type="gramEnd"/>
      <w:r>
        <w:t xml:space="preserve"> is a precursor to C, and I have 3+ years of experience of writing in C, and coupled with the fact that the general paradigms of the language are similar with the few differences outlined in the course text, writing in Fortran did not feel like I was learning a new language from scratch.</w:t>
      </w:r>
    </w:p>
    <w:sectPr w:rsidR="00A2488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02A" w:rsidRDefault="0090102A" w:rsidP="002633CB">
      <w:pPr>
        <w:spacing w:after="0" w:line="240" w:lineRule="auto"/>
      </w:pPr>
      <w:r>
        <w:separator/>
      </w:r>
    </w:p>
  </w:endnote>
  <w:endnote w:type="continuationSeparator" w:id="0">
    <w:p w:rsidR="0090102A" w:rsidRDefault="0090102A" w:rsidP="00263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470498"/>
      <w:docPartObj>
        <w:docPartGallery w:val="Page Numbers (Bottom of Page)"/>
        <w:docPartUnique/>
      </w:docPartObj>
    </w:sdtPr>
    <w:sdtEndPr/>
    <w:sdtContent>
      <w:p w:rsidR="00222F1A" w:rsidRDefault="00F65108">
        <w:pPr>
          <w:pStyle w:val="Footer"/>
        </w:pPr>
        <w:r>
          <w:rPr>
            <w:noProof/>
            <w:lang w:eastAsia="en-CA"/>
          </w:rPr>
          <mc:AlternateContent>
            <mc:Choice Requires="wps">
              <w:drawing>
                <wp:anchor distT="0" distB="0" distL="114300" distR="114300" simplePos="0" relativeHeight="251660288" behindDoc="0" locked="0" layoutInCell="1" allowOverlap="1" wp14:anchorId="73A1E89E" wp14:editId="2565E3C5">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22F1A" w:rsidRDefault="00F65108">
                              <w:pPr>
                                <w:jc w:val="center"/>
                              </w:pPr>
                              <w:r>
                                <w:fldChar w:fldCharType="begin"/>
                              </w:r>
                              <w:r>
                                <w:instrText xml:space="preserve"> PAGE    \* MERGEFORMAT </w:instrText>
                              </w:r>
                              <w:r>
                                <w:fldChar w:fldCharType="separate"/>
                              </w:r>
                              <w:r w:rsidR="003D3882">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3A1E89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222F1A" w:rsidRDefault="00F65108">
                        <w:pPr>
                          <w:jc w:val="center"/>
                        </w:pPr>
                        <w:r>
                          <w:fldChar w:fldCharType="begin"/>
                        </w:r>
                        <w:r>
                          <w:instrText xml:space="preserve"> PAGE    \* MERGEFORMAT </w:instrText>
                        </w:r>
                        <w:r>
                          <w:fldChar w:fldCharType="separate"/>
                        </w:r>
                        <w:r w:rsidR="003D3882">
                          <w:rPr>
                            <w:noProof/>
                          </w:rPr>
                          <w:t>1</w:t>
                        </w:r>
                        <w:r>
                          <w:rPr>
                            <w:noProof/>
                          </w:rPr>
                          <w:fldChar w:fldCharType="end"/>
                        </w:r>
                      </w:p>
                    </w:txbxContent>
                  </v:textbox>
                  <w10:wrap anchorx="margin" anchory="margin"/>
                </v:shape>
              </w:pict>
            </mc:Fallback>
          </mc:AlternateContent>
        </w:r>
        <w:r>
          <w:rPr>
            <w:noProof/>
            <w:lang w:eastAsia="en-CA"/>
          </w:rPr>
          <mc:AlternateContent>
            <mc:Choice Requires="wps">
              <w:drawing>
                <wp:anchor distT="0" distB="0" distL="114300" distR="114300" simplePos="0" relativeHeight="251659264" behindDoc="0" locked="0" layoutInCell="1" allowOverlap="1" wp14:anchorId="50DFC579" wp14:editId="33A782AF">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D760FF5"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02A" w:rsidRDefault="0090102A" w:rsidP="002633CB">
      <w:pPr>
        <w:spacing w:after="0" w:line="240" w:lineRule="auto"/>
      </w:pPr>
      <w:r>
        <w:separator/>
      </w:r>
    </w:p>
  </w:footnote>
  <w:footnote w:type="continuationSeparator" w:id="0">
    <w:p w:rsidR="0090102A" w:rsidRDefault="0090102A" w:rsidP="00263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F1A" w:rsidRDefault="00F65108" w:rsidP="00BA2A20">
    <w:pPr>
      <w:pStyle w:val="Header"/>
    </w:pPr>
    <w:r>
      <w:t>Or Brener</w:t>
    </w:r>
    <w:r>
      <w:tab/>
    </w:r>
    <w:r w:rsidR="00BA2A20">
      <w:t xml:space="preserve">CIS* 3190 </w:t>
    </w:r>
    <w:r w:rsidR="00BA2A20" w:rsidRPr="00BA2A20">
      <w:t>Software for Legacy Systems</w:t>
    </w:r>
    <w:r>
      <w:tab/>
      <w:t>Date</w:t>
    </w:r>
    <w:r w:rsidR="00BA2A20">
      <w:t>: February 6</w:t>
    </w:r>
    <w:r w:rsidR="00BA2A20" w:rsidRPr="00BA2A20">
      <w:rPr>
        <w:vertAlign w:val="superscript"/>
      </w:rPr>
      <w:t>th</w:t>
    </w:r>
    <w:r w:rsidR="00BA2A20">
      <w:t xml:space="preserve"> 2023</w:t>
    </w:r>
  </w:p>
  <w:p w:rsidR="00222F1A" w:rsidRDefault="00F65108" w:rsidP="00BA2A20">
    <w:pPr>
      <w:pStyle w:val="Header"/>
    </w:pPr>
    <w:r>
      <w:t>Student ID#: 1140102</w:t>
    </w:r>
    <w:r>
      <w:tab/>
      <w:t xml:space="preserve">Course Instructor: </w:t>
    </w:r>
    <w:r w:rsidR="00BA2A20" w:rsidRPr="00BA2A20">
      <w:t>Michael Wirth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10946"/>
    <w:multiLevelType w:val="hybridMultilevel"/>
    <w:tmpl w:val="2B907678"/>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52116B9"/>
    <w:multiLevelType w:val="hybridMultilevel"/>
    <w:tmpl w:val="EA9E48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EB02C07"/>
    <w:multiLevelType w:val="hybridMultilevel"/>
    <w:tmpl w:val="8E2232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A20"/>
    <w:rsid w:val="00082E0F"/>
    <w:rsid w:val="002355CA"/>
    <w:rsid w:val="002633CB"/>
    <w:rsid w:val="002C7755"/>
    <w:rsid w:val="003D3882"/>
    <w:rsid w:val="005B7CA4"/>
    <w:rsid w:val="007D59FB"/>
    <w:rsid w:val="0090102A"/>
    <w:rsid w:val="00963350"/>
    <w:rsid w:val="009D7E75"/>
    <w:rsid w:val="00A2488D"/>
    <w:rsid w:val="00A257CE"/>
    <w:rsid w:val="00BA2A20"/>
    <w:rsid w:val="00E15384"/>
    <w:rsid w:val="00F6510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B2848-D018-4BDA-9778-A9772F821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3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3CB"/>
  </w:style>
  <w:style w:type="paragraph" w:styleId="Footer">
    <w:name w:val="footer"/>
    <w:basedOn w:val="Normal"/>
    <w:link w:val="FooterChar"/>
    <w:uiPriority w:val="99"/>
    <w:unhideWhenUsed/>
    <w:rsid w:val="00263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3CB"/>
  </w:style>
  <w:style w:type="paragraph" w:styleId="Title">
    <w:name w:val="Title"/>
    <w:basedOn w:val="Normal"/>
    <w:next w:val="Normal"/>
    <w:link w:val="TitleChar"/>
    <w:uiPriority w:val="10"/>
    <w:qFormat/>
    <w:rsid w:val="002633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3C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A2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bre\OneDrive\Documents\Custom%20Office%20Templates\uog_W22_CIS31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uog_W22_CIS3110</Template>
  <TotalTime>35</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Brener</dc:creator>
  <cp:keywords/>
  <dc:description/>
  <cp:lastModifiedBy>Microsoft account</cp:lastModifiedBy>
  <cp:revision>4</cp:revision>
  <dcterms:created xsi:type="dcterms:W3CDTF">2023-02-07T03:37:00Z</dcterms:created>
  <dcterms:modified xsi:type="dcterms:W3CDTF">2023-02-07T04:12:00Z</dcterms:modified>
</cp:coreProperties>
</file>